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5BCD4" w14:textId="77777777" w:rsidR="002167D8" w:rsidRDefault="002167D8" w:rsidP="002167D8">
      <w:pPr>
        <w:spacing w:before="2760"/>
        <w:jc w:val="center"/>
        <w:rPr>
          <w:rFonts w:cs="Times New Roman"/>
          <w:b/>
          <w:bCs/>
          <w:sz w:val="52"/>
          <w:szCs w:val="52"/>
          <w:u w:val="single"/>
        </w:rPr>
      </w:pPr>
      <w:r w:rsidRPr="00A5313F">
        <w:rPr>
          <w:rFonts w:cs="Times New Roman"/>
          <w:b/>
          <w:bCs/>
          <w:sz w:val="52"/>
          <w:szCs w:val="52"/>
          <w:u w:val="single"/>
        </w:rPr>
        <w:t>Kreatív hobbi- és barkács webáruház</w:t>
      </w:r>
    </w:p>
    <w:p w14:paraId="6129FF02" w14:textId="41316AFB" w:rsidR="002167D8" w:rsidRDefault="00057660" w:rsidP="002167D8">
      <w:pPr>
        <w:spacing w:before="960"/>
        <w:jc w:val="center"/>
        <w:rPr>
          <w:rFonts w:cs="Times New Roman"/>
          <w:sz w:val="48"/>
          <w:szCs w:val="48"/>
        </w:rPr>
      </w:pPr>
      <w:r>
        <w:rPr>
          <w:rFonts w:cs="Times New Roman"/>
          <w:sz w:val="48"/>
          <w:szCs w:val="48"/>
        </w:rPr>
        <w:t>Algoritmus d</w:t>
      </w:r>
      <w:r w:rsidR="002167D8" w:rsidRPr="002167D8">
        <w:rPr>
          <w:rFonts w:cs="Times New Roman"/>
          <w:sz w:val="48"/>
          <w:szCs w:val="48"/>
        </w:rPr>
        <w:t>okumentáció</w:t>
      </w:r>
    </w:p>
    <w:p w14:paraId="2328E272" w14:textId="77777777" w:rsidR="002167D8" w:rsidRDefault="002167D8" w:rsidP="002167D8">
      <w:pPr>
        <w:spacing w:before="960"/>
        <w:jc w:val="center"/>
        <w:rPr>
          <w:rFonts w:cs="Times New Roman"/>
          <w:sz w:val="48"/>
          <w:szCs w:val="48"/>
        </w:rPr>
      </w:pPr>
      <w:r>
        <w:rPr>
          <w:rFonts w:cs="Times New Roman"/>
          <w:noProof/>
          <w:sz w:val="48"/>
          <w:szCs w:val="48"/>
        </w:rPr>
        <w:drawing>
          <wp:inline distT="0" distB="0" distL="0" distR="0" wp14:anchorId="4FCC5C9A" wp14:editId="6E094E8B">
            <wp:extent cx="2782941" cy="276225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/>
                    <pic:cNvPicPr/>
                  </pic:nvPicPr>
                  <pic:blipFill>
                    <a:blip r:embed="rId8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751" cy="276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3E669" w14:textId="77777777" w:rsidR="002167D8" w:rsidRDefault="002167D8" w:rsidP="002167D8">
      <w:pPr>
        <w:spacing w:before="1800"/>
        <w:rPr>
          <w:rFonts w:cs="Times New Roman"/>
          <w:sz w:val="32"/>
          <w:szCs w:val="32"/>
        </w:rPr>
      </w:pPr>
      <w:r w:rsidRPr="00A5313F">
        <w:rPr>
          <w:rFonts w:cs="Times New Roman"/>
          <w:sz w:val="32"/>
          <w:szCs w:val="32"/>
        </w:rPr>
        <w:t xml:space="preserve">Készítette: </w:t>
      </w:r>
    </w:p>
    <w:p w14:paraId="492B306C" w14:textId="77777777" w:rsidR="002167D8" w:rsidRDefault="002167D8" w:rsidP="002167D8">
      <w:pPr>
        <w:spacing w:before="120"/>
        <w:rPr>
          <w:rFonts w:cs="Times New Roman"/>
          <w:sz w:val="32"/>
          <w:szCs w:val="32"/>
        </w:rPr>
      </w:pPr>
      <w:r w:rsidRPr="00A5313F">
        <w:rPr>
          <w:rFonts w:cs="Times New Roman"/>
          <w:sz w:val="32"/>
          <w:szCs w:val="32"/>
        </w:rPr>
        <w:t>Kovács Edit</w:t>
      </w:r>
    </w:p>
    <w:p w14:paraId="18ED76D4" w14:textId="77777777" w:rsidR="00CA29DA" w:rsidRDefault="002167D8" w:rsidP="00CA29DA">
      <w:pPr>
        <w:spacing w:before="120"/>
        <w:rPr>
          <w:rFonts w:cs="Times New Roman"/>
          <w:sz w:val="32"/>
          <w:szCs w:val="32"/>
        </w:rPr>
      </w:pPr>
      <w:r w:rsidRPr="00A5313F">
        <w:rPr>
          <w:rFonts w:cs="Times New Roman"/>
          <w:sz w:val="32"/>
          <w:szCs w:val="32"/>
        </w:rPr>
        <w:t>Tóthpál István</w:t>
      </w:r>
    </w:p>
    <w:sdt>
      <w:sdtPr>
        <w:rPr>
          <w:rFonts w:ascii="Times New Roman" w:eastAsiaTheme="minorHAnsi" w:hAnsi="Times New Roman" w:cstheme="minorBidi"/>
          <w:color w:val="auto"/>
          <w:sz w:val="26"/>
          <w:szCs w:val="22"/>
          <w:lang w:eastAsia="en-US"/>
        </w:rPr>
        <w:id w:val="18252446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F46374" w14:textId="77777777" w:rsidR="0084473A" w:rsidRPr="0084473A" w:rsidRDefault="0084473A" w:rsidP="0084473A">
          <w:pPr>
            <w:pStyle w:val="Tartalomjegyzkcmsora"/>
            <w:pageBreakBefore/>
            <w:numPr>
              <w:ilvl w:val="0"/>
              <w:numId w:val="0"/>
            </w:numPr>
            <w:spacing w:line="480" w:lineRule="auto"/>
            <w:ind w:left="431" w:hanging="431"/>
            <w:rPr>
              <w:rFonts w:ascii="Times New Roman" w:hAnsi="Times New Roman" w:cs="Times New Roman"/>
              <w:b/>
              <w:bCs/>
              <w:color w:val="833C0B" w:themeColor="accent2" w:themeShade="80"/>
            </w:rPr>
          </w:pPr>
          <w:r w:rsidRPr="0084473A">
            <w:rPr>
              <w:rFonts w:ascii="Times New Roman" w:hAnsi="Times New Roman" w:cs="Times New Roman"/>
              <w:b/>
              <w:bCs/>
              <w:color w:val="833C0B" w:themeColor="accent2" w:themeShade="80"/>
            </w:rPr>
            <w:t>Tartalom</w:t>
          </w:r>
          <w:r>
            <w:rPr>
              <w:rFonts w:ascii="Times New Roman" w:hAnsi="Times New Roman" w:cs="Times New Roman"/>
              <w:b/>
              <w:bCs/>
              <w:color w:val="833C0B" w:themeColor="accent2" w:themeShade="80"/>
            </w:rPr>
            <w:t>jegyzék</w:t>
          </w:r>
        </w:p>
        <w:p w14:paraId="787F89A7" w14:textId="0D3BD41A" w:rsidR="00F254CD" w:rsidRDefault="0084473A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2021587" w:history="1">
            <w:r w:rsidR="00F254CD" w:rsidRPr="00B3256B">
              <w:rPr>
                <w:rStyle w:val="Hiperhivatkozs"/>
                <w:noProof/>
              </w:rPr>
              <w:t>1</w:t>
            </w:r>
            <w:r w:rsidR="00F254CD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254CD" w:rsidRPr="00B3256B">
              <w:rPr>
                <w:rStyle w:val="Hiperhivatkozs"/>
                <w:noProof/>
              </w:rPr>
              <w:t>Főoldal</w:t>
            </w:r>
            <w:r w:rsidR="00F254CD">
              <w:rPr>
                <w:noProof/>
                <w:webHidden/>
              </w:rPr>
              <w:tab/>
            </w:r>
            <w:r w:rsidR="00F254CD">
              <w:rPr>
                <w:noProof/>
                <w:webHidden/>
              </w:rPr>
              <w:fldChar w:fldCharType="begin"/>
            </w:r>
            <w:r w:rsidR="00F254CD">
              <w:rPr>
                <w:noProof/>
                <w:webHidden/>
              </w:rPr>
              <w:instrText xml:space="preserve"> PAGEREF _Toc212021587 \h </w:instrText>
            </w:r>
            <w:r w:rsidR="00F254CD">
              <w:rPr>
                <w:noProof/>
                <w:webHidden/>
              </w:rPr>
            </w:r>
            <w:r w:rsidR="00F254CD">
              <w:rPr>
                <w:noProof/>
                <w:webHidden/>
              </w:rPr>
              <w:fldChar w:fldCharType="separate"/>
            </w:r>
            <w:r w:rsidR="00F254CD">
              <w:rPr>
                <w:noProof/>
                <w:webHidden/>
              </w:rPr>
              <w:t>3</w:t>
            </w:r>
            <w:r w:rsidR="00F254CD">
              <w:rPr>
                <w:noProof/>
                <w:webHidden/>
              </w:rPr>
              <w:fldChar w:fldCharType="end"/>
            </w:r>
          </w:hyperlink>
        </w:p>
        <w:p w14:paraId="4FD0CC9E" w14:textId="6A5F6458" w:rsidR="00F254CD" w:rsidRDefault="00F254CD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2021588" w:history="1">
            <w:r w:rsidRPr="00B3256B">
              <w:rPr>
                <w:rStyle w:val="Hiperhivatkozs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B3256B">
              <w:rPr>
                <w:rStyle w:val="Hiperhivatkozs"/>
                <w:noProof/>
              </w:rPr>
              <w:t>Carousel működése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_Toc212021588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6BA78" w14:textId="49FC2EAE" w:rsidR="00F254CD" w:rsidRDefault="00F254CD">
          <w:pPr>
            <w:pStyle w:val="TJ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212021589" w:history="1">
            <w:r w:rsidRPr="00B3256B">
              <w:rPr>
                <w:rStyle w:val="Hiperhivatkozs"/>
                <w:noProof/>
              </w:rPr>
              <w:t>1.1.1</w:t>
            </w:r>
            <w:r>
              <w:rPr>
                <w:noProof/>
              </w:rPr>
              <w:tab/>
            </w:r>
            <w:r w:rsidRPr="00B3256B">
              <w:rPr>
                <w:rStyle w:val="Hiperhivatkozs"/>
                <w:noProof/>
              </w:rPr>
              <w:t>Lekért adatok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_Toc212021589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C44BD" w14:textId="1DD729ED" w:rsidR="00F254CD" w:rsidRDefault="00F254CD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2021590" w:history="1">
            <w:r w:rsidRPr="00B3256B">
              <w:rPr>
                <w:rStyle w:val="Hiperhivatkozs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B3256B">
              <w:rPr>
                <w:rStyle w:val="Hiperhivatkozs"/>
                <w:noProof/>
              </w:rPr>
              <w:t>Carousel betöltése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_Toc212021590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5FAE1" w14:textId="2E59F763" w:rsidR="00F254CD" w:rsidRDefault="00F254CD">
          <w:pPr>
            <w:pStyle w:val="TJ1"/>
            <w:tabs>
              <w:tab w:val="left" w:pos="5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2021591" w:history="1">
            <w:r w:rsidRPr="00B3256B">
              <w:rPr>
                <w:rStyle w:val="Hiperhivatkozs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B3256B">
              <w:rPr>
                <w:rStyle w:val="Hiperhivatkozs"/>
                <w:noProof/>
              </w:rPr>
              <w:t>Cím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_Toc212021591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632B9" w14:textId="076BB464" w:rsidR="00F254CD" w:rsidRDefault="00F254CD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2021592" w:history="1">
            <w:r w:rsidRPr="00B3256B">
              <w:rPr>
                <w:rStyle w:val="Hiperhivatkozs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B3256B">
              <w:rPr>
                <w:rStyle w:val="Hiperhivatkozs"/>
                <w:noProof/>
              </w:rPr>
              <w:t>Alcím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_Toc212021592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4CAC3" w14:textId="3D1A8443" w:rsidR="00F254CD" w:rsidRDefault="00F254CD">
          <w:pPr>
            <w:pStyle w:val="TJ1"/>
            <w:tabs>
              <w:tab w:val="left" w:pos="5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2021593" w:history="1">
            <w:r w:rsidRPr="00B3256B">
              <w:rPr>
                <w:rStyle w:val="Hiperhivatkozs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B3256B">
              <w:rPr>
                <w:rStyle w:val="Hiperhivatkozs"/>
                <w:noProof/>
              </w:rPr>
              <w:t>Cím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_Toc212021593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34F5D" w14:textId="517531D6" w:rsidR="00F254CD" w:rsidRDefault="00F254CD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12021594" w:history="1">
            <w:r w:rsidRPr="00B3256B">
              <w:rPr>
                <w:rStyle w:val="Hiperhivatkozs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B3256B">
              <w:rPr>
                <w:rStyle w:val="Hiperhivatkozs"/>
                <w:noProof/>
              </w:rPr>
              <w:t>Alcím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DF16D" w14:textId="68788949" w:rsidR="0084473A" w:rsidRPr="0084473A" w:rsidRDefault="0084473A" w:rsidP="0084473A">
          <w:r>
            <w:rPr>
              <w:b/>
              <w:bCs/>
            </w:rPr>
            <w:fldChar w:fldCharType="end"/>
          </w:r>
        </w:p>
      </w:sdtContent>
    </w:sdt>
    <w:p w14:paraId="32B3DEC1" w14:textId="40197B17" w:rsidR="00CA29DA" w:rsidRDefault="00057660" w:rsidP="00CA29DA">
      <w:pPr>
        <w:pStyle w:val="Stlus1"/>
      </w:pPr>
      <w:bookmarkStart w:id="0" w:name="_Toc212021587"/>
      <w:r>
        <w:lastRenderedPageBreak/>
        <w:t>Főoldal</w:t>
      </w:r>
      <w:bookmarkEnd w:id="0"/>
    </w:p>
    <w:p w14:paraId="2C93FEDE" w14:textId="48EB5717" w:rsidR="00CC7FDE" w:rsidRDefault="00CC7FDE" w:rsidP="00CC7FDE">
      <w:pPr>
        <w:pStyle w:val="Stlus2"/>
      </w:pPr>
      <w:bookmarkStart w:id="1" w:name="_Toc212021588"/>
      <w:r>
        <w:t>Carousel működése</w:t>
      </w:r>
      <w:bookmarkEnd w:id="1"/>
    </w:p>
    <w:p w14:paraId="0778F0F0" w14:textId="3F2BE1AA" w:rsidR="00CC7FDE" w:rsidRDefault="00CC7FDE" w:rsidP="00CC7FDE">
      <w:r>
        <w:t>A főoldalunkon a carousel-ben jelenítjük meg a legújabban feltöltött termékeket, így a felhasználó rögtön a főoldalon láthatja az újdonságainkat, és egy gomb segítségével rögtön át tud ugrani a termékre hogy megtekintse azt.</w:t>
      </w:r>
      <w:r w:rsidR="00F254CD">
        <w:t xml:space="preserve"> A könnyebb navigáció érdekében a felhasználó nyilakkal tud navigálni a slide-ok között.</w:t>
      </w:r>
    </w:p>
    <w:p w14:paraId="117D03A3" w14:textId="6DA96AAA" w:rsidR="00F254CD" w:rsidRDefault="00F254CD" w:rsidP="00F254CD">
      <w:pPr>
        <w:pStyle w:val="Stlus3"/>
      </w:pPr>
      <w:bookmarkStart w:id="2" w:name="_Toc212021589"/>
      <w:r>
        <w:t>Bemeneti adatok</w:t>
      </w:r>
      <w:bookmarkEnd w:id="2"/>
    </w:p>
    <w:p w14:paraId="3761A624" w14:textId="45184C78" w:rsidR="00F254CD" w:rsidRPr="00F254CD" w:rsidRDefault="00995F2D" w:rsidP="00F254CD">
      <w:r>
        <w:t>Az alábbi adatokat kérjük le a t</w:t>
      </w:r>
      <w:r w:rsidR="00F254CD">
        <w:t xml:space="preserve">ermékek táblából: </w:t>
      </w:r>
      <w:proofErr w:type="spellStart"/>
      <w:r w:rsidR="00F254CD">
        <w:t>id</w:t>
      </w:r>
      <w:proofErr w:type="spellEnd"/>
      <w:r w:rsidR="00F254CD">
        <w:t xml:space="preserve">, </w:t>
      </w:r>
      <w:proofErr w:type="spellStart"/>
      <w:r w:rsidR="00F254CD">
        <w:t>nev</w:t>
      </w:r>
      <w:proofErr w:type="spellEnd"/>
      <w:r w:rsidR="00F254CD">
        <w:t xml:space="preserve">, </w:t>
      </w:r>
      <w:proofErr w:type="spellStart"/>
      <w:r w:rsidR="00F254CD">
        <w:t>leiras</w:t>
      </w:r>
      <w:proofErr w:type="spellEnd"/>
      <w:r w:rsidR="00131B2F">
        <w:t xml:space="preserve">, </w:t>
      </w:r>
      <w:proofErr w:type="spellStart"/>
      <w:r w:rsidR="00131B2F">
        <w:t>ar</w:t>
      </w:r>
      <w:proofErr w:type="spellEnd"/>
      <w:r>
        <w:t xml:space="preserve">, </w:t>
      </w:r>
      <w:proofErr w:type="spellStart"/>
      <w:r>
        <w:t>fo_Kep_id</w:t>
      </w:r>
      <w:proofErr w:type="spellEnd"/>
    </w:p>
    <w:p w14:paraId="689E829B" w14:textId="6E736473" w:rsidR="00CA29DA" w:rsidRDefault="00F254CD" w:rsidP="00F254CD">
      <w:pPr>
        <w:pStyle w:val="Stlus3"/>
      </w:pPr>
      <w:r>
        <w:t>Kimeneti adatok</w:t>
      </w:r>
    </w:p>
    <w:p w14:paraId="5BE18FE7" w14:textId="13BCA332" w:rsidR="00F254CD" w:rsidRDefault="00A83E8C" w:rsidP="00F254CD">
      <w:r>
        <w:t>Egy lista, amiben a</w:t>
      </w:r>
      <w:r w:rsidR="00131B2F">
        <w:t xml:space="preserve"> termék neve, rövid leírása</w:t>
      </w:r>
      <w:r w:rsidR="00995F2D">
        <w:t>, képe</w:t>
      </w:r>
      <w:r>
        <w:t xml:space="preserve"> és</w:t>
      </w:r>
      <w:r w:rsidR="00131B2F">
        <w:t xml:space="preserve"> ára</w:t>
      </w:r>
      <w:r>
        <w:t xml:space="preserve"> található</w:t>
      </w:r>
      <w:r w:rsidR="00BF362F">
        <w:t>.</w:t>
      </w:r>
    </w:p>
    <w:p w14:paraId="2B7F499B" w14:textId="77777777" w:rsidR="00131B2F" w:rsidRPr="00F254CD" w:rsidRDefault="00131B2F" w:rsidP="00131B2F">
      <w:pPr>
        <w:pStyle w:val="Stlus3"/>
      </w:pPr>
    </w:p>
    <w:p w14:paraId="2405508C" w14:textId="77777777" w:rsidR="00CA29DA" w:rsidRDefault="00CA29DA" w:rsidP="00CA29DA"/>
    <w:p w14:paraId="7AEFD556" w14:textId="77777777" w:rsidR="00CA29DA" w:rsidRDefault="003136BF" w:rsidP="00CA29DA">
      <w:pPr>
        <w:pStyle w:val="Stlus1"/>
      </w:pPr>
      <w:bookmarkStart w:id="3" w:name="_Toc212021591"/>
      <w:r>
        <w:lastRenderedPageBreak/>
        <w:t>Cím 2</w:t>
      </w:r>
      <w:bookmarkEnd w:id="3"/>
    </w:p>
    <w:p w14:paraId="5DD83336" w14:textId="77777777" w:rsidR="00CA29DA" w:rsidRDefault="00CA29DA" w:rsidP="00CA29DA">
      <w:r>
        <w:t>ű</w:t>
      </w:r>
    </w:p>
    <w:p w14:paraId="4A3178E8" w14:textId="77777777" w:rsidR="00CA29DA" w:rsidRDefault="003136BF" w:rsidP="003136BF">
      <w:pPr>
        <w:pStyle w:val="Stlus2"/>
      </w:pPr>
      <w:bookmarkStart w:id="4" w:name="_Toc212021592"/>
      <w:r>
        <w:t>Alcím 2</w:t>
      </w:r>
      <w:bookmarkEnd w:id="4"/>
    </w:p>
    <w:p w14:paraId="66F83166" w14:textId="77777777" w:rsidR="003136BF" w:rsidRDefault="003136BF" w:rsidP="003136BF"/>
    <w:p w14:paraId="5A8BFD14" w14:textId="77777777" w:rsidR="003136BF" w:rsidRDefault="003136BF" w:rsidP="003136BF">
      <w:pPr>
        <w:pStyle w:val="Stlus1"/>
      </w:pPr>
      <w:bookmarkStart w:id="5" w:name="_Toc212021593"/>
      <w:r>
        <w:lastRenderedPageBreak/>
        <w:t>Cím 3</w:t>
      </w:r>
      <w:bookmarkEnd w:id="5"/>
    </w:p>
    <w:p w14:paraId="4778DF1A" w14:textId="77777777" w:rsidR="003136BF" w:rsidRDefault="003136BF" w:rsidP="003136BF"/>
    <w:p w14:paraId="0313C56F" w14:textId="77777777" w:rsidR="003136BF" w:rsidRDefault="003136BF" w:rsidP="003136BF">
      <w:pPr>
        <w:pStyle w:val="Stlus2"/>
      </w:pPr>
      <w:bookmarkStart w:id="6" w:name="_Toc212021594"/>
      <w:r>
        <w:t>Alcím 3</w:t>
      </w:r>
      <w:bookmarkEnd w:id="6"/>
    </w:p>
    <w:p w14:paraId="2889F6C3" w14:textId="77777777" w:rsidR="003136BF" w:rsidRPr="003136BF" w:rsidRDefault="003136BF" w:rsidP="003136BF"/>
    <w:sectPr w:rsidR="003136BF" w:rsidRPr="003136BF" w:rsidSect="002167D8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0710F" w14:textId="77777777" w:rsidR="00C5411E" w:rsidRDefault="00C5411E" w:rsidP="002167D8">
      <w:pPr>
        <w:spacing w:after="0" w:line="240" w:lineRule="auto"/>
      </w:pPr>
      <w:r>
        <w:separator/>
      </w:r>
    </w:p>
  </w:endnote>
  <w:endnote w:type="continuationSeparator" w:id="0">
    <w:p w14:paraId="127B0A88" w14:textId="77777777" w:rsidR="00C5411E" w:rsidRDefault="00C5411E" w:rsidP="00216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168246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03D9589" w14:textId="77777777" w:rsidR="002167D8" w:rsidRDefault="002167D8">
            <w:pPr>
              <w:pStyle w:val="llb"/>
              <w:jc w:val="center"/>
            </w:pPr>
            <w:r>
              <w:t xml:space="preserve">oldal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59E64F0" w14:textId="77777777" w:rsidR="002167D8" w:rsidRDefault="002167D8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27CB1" w14:textId="77777777" w:rsidR="00C5411E" w:rsidRDefault="00C5411E" w:rsidP="002167D8">
      <w:pPr>
        <w:spacing w:after="0" w:line="240" w:lineRule="auto"/>
      </w:pPr>
      <w:r>
        <w:separator/>
      </w:r>
    </w:p>
  </w:footnote>
  <w:footnote w:type="continuationSeparator" w:id="0">
    <w:p w14:paraId="1EB138C2" w14:textId="77777777" w:rsidR="00C5411E" w:rsidRDefault="00C5411E" w:rsidP="002167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2B792" w14:textId="486A0ECC" w:rsidR="002167D8" w:rsidRDefault="002167D8">
    <w:pPr>
      <w:pStyle w:val="lfej"/>
    </w:pPr>
    <w:r>
      <w:rPr>
        <w:rFonts w:cs="Times New Roman"/>
        <w:noProof/>
      </w:rPr>
      <w:drawing>
        <wp:inline distT="0" distB="0" distL="0" distR="0" wp14:anchorId="36FF7F86" wp14:editId="02CBF8F2">
          <wp:extent cx="371475" cy="368713"/>
          <wp:effectExtent l="0" t="0" r="0" b="0"/>
          <wp:docPr id="7" name="Kép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Kép 7"/>
                  <pic:cNvPicPr/>
                </pic:nvPicPr>
                <pic:blipFill>
                  <a:blip r:embed="rId1">
                    <a:duotone>
                      <a:schemeClr val="accent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5441" cy="3726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 w:rsidR="00057660">
      <w:t>Algoritmus d</w:t>
    </w:r>
    <w:r>
      <w:t>okumentáció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E326D"/>
    <w:multiLevelType w:val="multilevel"/>
    <w:tmpl w:val="040E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04735151"/>
    <w:multiLevelType w:val="hybridMultilevel"/>
    <w:tmpl w:val="8EFCED8E"/>
    <w:lvl w:ilvl="0" w:tplc="0A744F06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F46B3"/>
    <w:multiLevelType w:val="hybridMultilevel"/>
    <w:tmpl w:val="02A006E6"/>
    <w:lvl w:ilvl="0" w:tplc="F3767C7A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6B1F97"/>
    <w:multiLevelType w:val="multilevel"/>
    <w:tmpl w:val="C6182570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C106F06"/>
    <w:multiLevelType w:val="hybridMultilevel"/>
    <w:tmpl w:val="B46AE228"/>
    <w:lvl w:ilvl="0" w:tplc="A7E0D1D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665056"/>
    <w:multiLevelType w:val="multilevel"/>
    <w:tmpl w:val="00C2876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85E459D"/>
    <w:multiLevelType w:val="hybridMultilevel"/>
    <w:tmpl w:val="02921AD2"/>
    <w:lvl w:ilvl="0" w:tplc="42C87D52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A620E94"/>
    <w:multiLevelType w:val="hybridMultilevel"/>
    <w:tmpl w:val="27CC149C"/>
    <w:lvl w:ilvl="0" w:tplc="1D00DB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8626D1"/>
    <w:multiLevelType w:val="multilevel"/>
    <w:tmpl w:val="C2249A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E951576"/>
    <w:multiLevelType w:val="multilevel"/>
    <w:tmpl w:val="64322B06"/>
    <w:lvl w:ilvl="0">
      <w:start w:val="1"/>
      <w:numFmt w:val="decimal"/>
      <w:pStyle w:val="Stlus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Stlus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Stlus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765E5085"/>
    <w:multiLevelType w:val="multilevel"/>
    <w:tmpl w:val="040E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8"/>
  </w:num>
  <w:num w:numId="5">
    <w:abstractNumId w:val="0"/>
  </w:num>
  <w:num w:numId="6">
    <w:abstractNumId w:val="3"/>
  </w:num>
  <w:num w:numId="7">
    <w:abstractNumId w:val="5"/>
  </w:num>
  <w:num w:numId="8">
    <w:abstractNumId w:val="4"/>
  </w:num>
  <w:num w:numId="9">
    <w:abstractNumId w:val="6"/>
  </w:num>
  <w:num w:numId="10">
    <w:abstractNumId w:val="9"/>
  </w:num>
  <w:num w:numId="11">
    <w:abstractNumId w:val="10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660"/>
    <w:rsid w:val="00057660"/>
    <w:rsid w:val="00094862"/>
    <w:rsid w:val="00131B2F"/>
    <w:rsid w:val="002167D8"/>
    <w:rsid w:val="00255220"/>
    <w:rsid w:val="002841AF"/>
    <w:rsid w:val="003136BF"/>
    <w:rsid w:val="003B6E91"/>
    <w:rsid w:val="005F07DF"/>
    <w:rsid w:val="00732BBC"/>
    <w:rsid w:val="00784D8A"/>
    <w:rsid w:val="0084473A"/>
    <w:rsid w:val="00995F2D"/>
    <w:rsid w:val="00A83E8C"/>
    <w:rsid w:val="00AE3027"/>
    <w:rsid w:val="00AF368D"/>
    <w:rsid w:val="00BF362F"/>
    <w:rsid w:val="00C5411E"/>
    <w:rsid w:val="00CA29DA"/>
    <w:rsid w:val="00CB3B2C"/>
    <w:rsid w:val="00CC7FDE"/>
    <w:rsid w:val="00E30214"/>
    <w:rsid w:val="00F254CD"/>
    <w:rsid w:val="00F3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0D32B"/>
  <w15:chartTrackingRefBased/>
  <w15:docId w15:val="{F1DE1BEB-4760-4ED3-A06D-2C9B68087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167D8"/>
    <w:rPr>
      <w:rFonts w:ascii="Times New Roman" w:hAnsi="Times New Roman"/>
      <w:sz w:val="26"/>
    </w:rPr>
  </w:style>
  <w:style w:type="paragraph" w:styleId="Cmsor1">
    <w:name w:val="heading 1"/>
    <w:basedOn w:val="Norml"/>
    <w:next w:val="Norml"/>
    <w:link w:val="Cmsor1Char"/>
    <w:uiPriority w:val="9"/>
    <w:qFormat/>
    <w:rsid w:val="002167D8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2167D8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167D8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E3027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E3027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E3027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E3027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E3027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E3027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2167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167D8"/>
    <w:rPr>
      <w:rFonts w:ascii="Times New Roman" w:hAnsi="Times New Roman"/>
      <w:sz w:val="26"/>
    </w:rPr>
  </w:style>
  <w:style w:type="paragraph" w:styleId="llb">
    <w:name w:val="footer"/>
    <w:basedOn w:val="Norml"/>
    <w:link w:val="llbChar"/>
    <w:uiPriority w:val="99"/>
    <w:unhideWhenUsed/>
    <w:rsid w:val="002167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167D8"/>
    <w:rPr>
      <w:rFonts w:ascii="Times New Roman" w:hAnsi="Times New Roman"/>
      <w:sz w:val="26"/>
    </w:rPr>
  </w:style>
  <w:style w:type="character" w:customStyle="1" w:styleId="Cmsor1Char">
    <w:name w:val="Címsor 1 Char"/>
    <w:basedOn w:val="Bekezdsalapbettpusa"/>
    <w:link w:val="Cmsor1"/>
    <w:uiPriority w:val="9"/>
    <w:rsid w:val="002167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lus1">
    <w:name w:val="Stílus 1"/>
    <w:basedOn w:val="Cmsor1"/>
    <w:next w:val="Norml"/>
    <w:link w:val="Stlus1Char"/>
    <w:autoRedefine/>
    <w:qFormat/>
    <w:rsid w:val="00CC7FDE"/>
    <w:pPr>
      <w:pageBreakBefore/>
      <w:numPr>
        <w:numId w:val="10"/>
      </w:numPr>
      <w:spacing w:after="240"/>
      <w:ind w:left="431" w:hanging="431"/>
    </w:pPr>
    <w:rPr>
      <w:rFonts w:ascii="Times New Roman" w:hAnsi="Times New Roman"/>
      <w:b/>
      <w:color w:val="833C0B" w:themeColor="accent2" w:themeShade="80"/>
      <w:sz w:val="36"/>
    </w:rPr>
  </w:style>
  <w:style w:type="paragraph" w:customStyle="1" w:styleId="Stlus2">
    <w:name w:val="Stílus 2"/>
    <w:basedOn w:val="Cmsor2"/>
    <w:next w:val="Norml"/>
    <w:link w:val="Stlus2Char"/>
    <w:autoRedefine/>
    <w:qFormat/>
    <w:rsid w:val="00CC7FDE"/>
    <w:pPr>
      <w:numPr>
        <w:numId w:val="10"/>
      </w:numPr>
      <w:spacing w:after="120"/>
      <w:ind w:left="578" w:hanging="578"/>
    </w:pPr>
    <w:rPr>
      <w:rFonts w:ascii="Times New Roman" w:hAnsi="Times New Roman"/>
      <w:color w:val="963F0E"/>
      <w:sz w:val="32"/>
    </w:rPr>
  </w:style>
  <w:style w:type="character" w:customStyle="1" w:styleId="Stlus1Char">
    <w:name w:val="Stílus 1 Char"/>
    <w:basedOn w:val="Cmsor1Char"/>
    <w:link w:val="Stlus1"/>
    <w:rsid w:val="00CC7FDE"/>
    <w:rPr>
      <w:rFonts w:ascii="Times New Roman" w:eastAsiaTheme="majorEastAsia" w:hAnsi="Times New Roman" w:cstheme="majorBidi"/>
      <w:b/>
      <w:color w:val="833C0B" w:themeColor="accent2" w:themeShade="80"/>
      <w:sz w:val="36"/>
      <w:szCs w:val="32"/>
    </w:rPr>
  </w:style>
  <w:style w:type="paragraph" w:customStyle="1" w:styleId="Stlus3">
    <w:name w:val="Stílus 3"/>
    <w:basedOn w:val="Cmsor3"/>
    <w:next w:val="Norml"/>
    <w:link w:val="Stlus3Char"/>
    <w:autoRedefine/>
    <w:qFormat/>
    <w:rsid w:val="00F254CD"/>
    <w:pPr>
      <w:numPr>
        <w:numId w:val="10"/>
      </w:numPr>
      <w:spacing w:after="120"/>
    </w:pPr>
    <w:rPr>
      <w:rFonts w:ascii="Times New Roman" w:hAnsi="Times New Roman"/>
      <w:color w:val="B34B11"/>
      <w:sz w:val="28"/>
    </w:rPr>
  </w:style>
  <w:style w:type="character" w:customStyle="1" w:styleId="Stlus2Char">
    <w:name w:val="Stílus 2 Char"/>
    <w:basedOn w:val="Stlus1Char"/>
    <w:link w:val="Stlus2"/>
    <w:rsid w:val="00CC7FDE"/>
    <w:rPr>
      <w:rFonts w:ascii="Times New Roman" w:eastAsiaTheme="majorEastAsia" w:hAnsi="Times New Roman" w:cstheme="majorBidi"/>
      <w:b w:val="0"/>
      <w:color w:val="963F0E"/>
      <w:sz w:val="32"/>
      <w:szCs w:val="26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2167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167D8"/>
    <w:pPr>
      <w:outlineLvl w:val="9"/>
    </w:pPr>
    <w:rPr>
      <w:lang w:eastAsia="hu-HU"/>
    </w:rPr>
  </w:style>
  <w:style w:type="character" w:customStyle="1" w:styleId="Stlus3Char">
    <w:name w:val="Stílus 3 Char"/>
    <w:basedOn w:val="Stlus2Char"/>
    <w:link w:val="Stlus3"/>
    <w:rsid w:val="00F254CD"/>
    <w:rPr>
      <w:rFonts w:ascii="Times New Roman" w:eastAsiaTheme="majorEastAsia" w:hAnsi="Times New Roman" w:cstheme="majorBidi"/>
      <w:b w:val="0"/>
      <w:color w:val="B34B11"/>
      <w:sz w:val="28"/>
      <w:szCs w:val="24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167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1">
    <w:name w:val="toc 1"/>
    <w:basedOn w:val="Norml"/>
    <w:next w:val="Norml"/>
    <w:autoRedefine/>
    <w:uiPriority w:val="39"/>
    <w:unhideWhenUsed/>
    <w:rsid w:val="002167D8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2167D8"/>
    <w:pPr>
      <w:spacing w:after="100"/>
      <w:ind w:left="260"/>
    </w:pPr>
  </w:style>
  <w:style w:type="character" w:styleId="Hiperhivatkozs">
    <w:name w:val="Hyperlink"/>
    <w:basedOn w:val="Bekezdsalapbettpusa"/>
    <w:uiPriority w:val="99"/>
    <w:unhideWhenUsed/>
    <w:rsid w:val="002167D8"/>
    <w:rPr>
      <w:color w:val="0563C1" w:themeColor="hyperlink"/>
      <w:u w:val="single"/>
    </w:rPr>
  </w:style>
  <w:style w:type="paragraph" w:styleId="Nincstrkz">
    <w:name w:val="No Spacing"/>
    <w:uiPriority w:val="1"/>
    <w:qFormat/>
    <w:rsid w:val="00AE3027"/>
    <w:pPr>
      <w:spacing w:after="0" w:line="240" w:lineRule="auto"/>
    </w:pPr>
    <w:rPr>
      <w:rFonts w:ascii="Times New Roman" w:hAnsi="Times New Roman"/>
      <w:sz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E3027"/>
    <w:rPr>
      <w:rFonts w:asciiTheme="majorHAnsi" w:eastAsiaTheme="majorEastAsia" w:hAnsiTheme="majorHAnsi" w:cstheme="majorBidi"/>
      <w:i/>
      <w:iCs/>
      <w:color w:val="2F5496" w:themeColor="accent1" w:themeShade="BF"/>
      <w:sz w:val="26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E3027"/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E3027"/>
    <w:rPr>
      <w:rFonts w:asciiTheme="majorHAnsi" w:eastAsiaTheme="majorEastAsia" w:hAnsiTheme="majorHAnsi" w:cstheme="majorBidi"/>
      <w:color w:val="1F3763" w:themeColor="accent1" w:themeShade="7F"/>
      <w:sz w:val="2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E3027"/>
    <w:rPr>
      <w:rFonts w:asciiTheme="majorHAnsi" w:eastAsiaTheme="majorEastAsia" w:hAnsiTheme="majorHAnsi" w:cstheme="majorBidi"/>
      <w:i/>
      <w:iCs/>
      <w:color w:val="1F3763" w:themeColor="accent1" w:themeShade="7F"/>
      <w:sz w:val="2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E302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E302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E3027"/>
    <w:pPr>
      <w:ind w:left="720"/>
      <w:contextualSpacing/>
    </w:pPr>
  </w:style>
  <w:style w:type="paragraph" w:styleId="TJ3">
    <w:name w:val="toc 3"/>
    <w:basedOn w:val="Norml"/>
    <w:next w:val="Norml"/>
    <w:autoRedefine/>
    <w:uiPriority w:val="39"/>
    <w:unhideWhenUsed/>
    <w:rsid w:val="00F254CD"/>
    <w:pPr>
      <w:spacing w:after="100"/>
      <w:ind w:left="5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thpalistvan\Documents\GitHub\13_S1_4_vizsgaremek\Dokumentumok\dokument&#225;ci&#243;%20sablon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727B99-72D4-438E-9D2D-770FE1302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dokumentáció sablon.dotx</Template>
  <TotalTime>0</TotalTime>
  <Pages>5</Pages>
  <Words>170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Tóthpál István</dc:creator>
  <cp:keywords/>
  <dc:description/>
  <cp:lastModifiedBy>Tóthpál István</cp:lastModifiedBy>
  <cp:revision>7</cp:revision>
  <dcterms:created xsi:type="dcterms:W3CDTF">2025-10-22T08:08:00Z</dcterms:created>
  <dcterms:modified xsi:type="dcterms:W3CDTF">2025-10-22T08:39:00Z</dcterms:modified>
</cp:coreProperties>
</file>